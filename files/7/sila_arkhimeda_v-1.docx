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251" w:rsidRDefault="00D17251">
      <w:r w:rsidRPr="00D1725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558.75pt">
            <v:imagedata r:id="rId4" o:title="10001"/>
          </v:shape>
        </w:pict>
      </w:r>
      <w:bookmarkStart w:id="0" w:name="_GoBack"/>
      <w:bookmarkEnd w:id="0"/>
    </w:p>
    <w:p w:rsidR="006559B5" w:rsidRDefault="006559B5"/>
    <w:sectPr w:rsidR="006559B5" w:rsidSect="00D17251">
      <w:pgSz w:w="16838" w:h="11906" w:orient="landscape"/>
      <w:pgMar w:top="284" w:right="295" w:bottom="284" w:left="289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6F90"/>
    <w:rsid w:val="002A3054"/>
    <w:rsid w:val="004B6F90"/>
    <w:rsid w:val="006559B5"/>
    <w:rsid w:val="00CF5DCA"/>
    <w:rsid w:val="00D1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40;&#1051;&#1051;&#1040;\&#1060;&#1048;&#1047;&#1048;&#1050;&#1040;\&#1050;&#1056;%207%20&#1082;&#1083;&#1072;&#1089;&#1089;%20&#1050;&#1091;&#1087;&#1077;&#1088;&#1096;&#1090;&#1077;&#1081;&#1085;\&#1040;&#1088;&#1093;&#1080;&#1084;&#1077;&#1076;&#1086;&#1074;&#1072;%20&#1089;&#1080;&#1083;&#1072;-7%20&#1082;&#1083;-&#1082;&#1086;&#1085;&#1090;&#1088;-4%20&#1074;&#1072;&#108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Архимедова сила-7 кл-контр-4 вар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555</cp:lastModifiedBy>
  <cp:revision>1</cp:revision>
  <dcterms:created xsi:type="dcterms:W3CDTF">2015-03-30T14:08:00Z</dcterms:created>
  <dcterms:modified xsi:type="dcterms:W3CDTF">2015-03-30T14:09:00Z</dcterms:modified>
</cp:coreProperties>
</file>